
<file path=[Content_Types].xml><?xml version="1.0" encoding="utf-8"?>
<Types xmlns="http://schemas.openxmlformats.org/package/2006/content-types">
  <Default Extension="png" ContentType="image/png"/>
  <Default Extension="tmp"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6D6536" w:rsidRDefault="006D6536"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2D1A9E" w:rsidP="00A94C1B">
      <w:pPr>
        <w:pStyle w:val="Calibri26"/>
        <w:jc w:val="center"/>
      </w:pPr>
      <w:r>
        <w:t>IIO13200-HTYO-IIO13S1</w:t>
      </w:r>
    </w:p>
    <w:p w:rsidR="00A94C1B" w:rsidRDefault="00A94C1B" w:rsidP="00A94C1B">
      <w:pPr>
        <w:pStyle w:val="KansiLehti"/>
      </w:pPr>
    </w:p>
    <w:p w:rsidR="00A94C1B" w:rsidRDefault="00A94C1B" w:rsidP="00A94C1B">
      <w:pPr>
        <w:pStyle w:val="KansiLehti"/>
      </w:pPr>
    </w:p>
    <w:p w:rsidR="00A94C1B" w:rsidRDefault="008C16C1" w:rsidP="00A94C1B">
      <w:pPr>
        <w:pStyle w:val="Calibri22"/>
        <w:jc w:val="center"/>
      </w:pPr>
      <w:r>
        <w:t xml:space="preserve">.NET </w:t>
      </w:r>
      <w:r w:rsidR="009B1339">
        <w:t>peli</w:t>
      </w: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2D1A9E" w:rsidP="00A94C1B">
      <w:pPr>
        <w:pStyle w:val="Calibri18"/>
        <w:jc w:val="center"/>
      </w:pPr>
      <w:r>
        <w:t>Arttu Heinonen</w:t>
      </w:r>
      <w:r w:rsidR="0078067A">
        <w:t xml:space="preserve"> H3425</w:t>
      </w: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576171" w:rsidRDefault="00576171" w:rsidP="00A94C1B">
      <w:pPr>
        <w:pStyle w:val="KansiLehti"/>
      </w:pPr>
    </w:p>
    <w:p w:rsidR="00A94C1B" w:rsidRDefault="00F324C8" w:rsidP="00A94C1B">
      <w:pPr>
        <w:pStyle w:val="Calibri16"/>
        <w:jc w:val="center"/>
      </w:pPr>
      <w:r>
        <w:t>12</w:t>
      </w:r>
      <w:r w:rsidR="00576171">
        <w:t>/2015</w:t>
      </w: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KansiLehti"/>
      </w:pPr>
    </w:p>
    <w:p w:rsidR="00A94C1B" w:rsidRDefault="00A94C1B" w:rsidP="00A94C1B">
      <w:pPr>
        <w:pStyle w:val="Calibri14"/>
        <w:jc w:val="center"/>
      </w:pPr>
      <w:r>
        <w:rPr>
          <w:noProof/>
          <w:lang w:eastAsia="fi-FI"/>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576171">
        <w:t>Ohjelmisto</w:t>
      </w:r>
      <w:r w:rsidR="004D54DF">
        <w:t xml:space="preserve"> </w:t>
      </w:r>
      <w:r w:rsidR="00576171">
        <w:t>suunni</w:t>
      </w:r>
      <w:r w:rsidR="003314BC">
        <w:t>t</w:t>
      </w:r>
      <w:r w:rsidR="00576171">
        <w:t>telun</w:t>
      </w:r>
      <w:r>
        <w:t xml:space="preserve"> koulutusohjelma</w:t>
      </w:r>
    </w:p>
    <w:p w:rsidR="00A94C1B" w:rsidRDefault="00A94C1B" w:rsidP="00A94C1B">
      <w:pPr>
        <w:pStyle w:val="Calibri14"/>
        <w:jc w:val="center"/>
      </w:pPr>
      <w:r>
        <w:rPr>
          <w:noProof/>
          <w:lang w:eastAsia="fi-FI"/>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t>Tekniikan ja liikenteen ala</w:t>
      </w:r>
    </w:p>
    <w:p w:rsidR="00A94C1B" w:rsidRDefault="00A94C1B" w:rsidP="00A94C1B">
      <w:pPr>
        <w:pStyle w:val="KansiLehti"/>
      </w:pPr>
    </w:p>
    <w:p w:rsidR="00A94C1B" w:rsidRDefault="00A94C1B" w:rsidP="00A94C1B"/>
    <w:p w:rsidR="00A94C1B" w:rsidRPr="00A94C1B" w:rsidRDefault="00A94C1B" w:rsidP="00A94C1B">
      <w:pPr>
        <w:tabs>
          <w:tab w:val="center" w:pos="4819"/>
        </w:tabs>
        <w:sectPr w:rsidR="00A94C1B" w:rsidRPr="00A94C1B" w:rsidSect="00A94C1B">
          <w:headerReference w:type="default" r:id="rId8"/>
          <w:footerReference w:type="default" r:id="rId9"/>
          <w:pgSz w:w="11906" w:h="16838"/>
          <w:pgMar w:top="1134" w:right="1134" w:bottom="1134" w:left="1134" w:header="709" w:footer="709" w:gutter="0"/>
          <w:cols w:space="708"/>
          <w:docGrid w:linePitch="360"/>
        </w:sectPr>
      </w:pPr>
      <w:r>
        <w:tab/>
      </w:r>
    </w:p>
    <w:p w:rsidR="004D54DF" w:rsidRDefault="004804B2" w:rsidP="00A93CE1">
      <w:pPr>
        <w:pStyle w:val="Heading1"/>
      </w:pPr>
      <w:r>
        <w:lastRenderedPageBreak/>
        <w:t>Asennus</w:t>
      </w:r>
    </w:p>
    <w:p w:rsidR="005A0945" w:rsidRPr="005A0945" w:rsidRDefault="00531C11" w:rsidP="005A0945">
      <w:pPr>
        <w:pStyle w:val="BodyText"/>
      </w:pPr>
      <w:r>
        <w:t>Asennukseen ei tarvita muuta kuin Visual Studio. Projektissa ei ole tietokantayhteyksiä eikä muita tarvittavia konfikuraatioita.</w:t>
      </w:r>
    </w:p>
    <w:p w:rsidR="000D07C7" w:rsidRDefault="004804B2" w:rsidP="000D07C7">
      <w:pPr>
        <w:pStyle w:val="Heading1"/>
      </w:pPr>
      <w:r>
        <w:t>Tietoa ohjelmasta</w:t>
      </w:r>
    </w:p>
    <w:p w:rsidR="00001FEE" w:rsidRDefault="00495D06" w:rsidP="00001FEE">
      <w:pPr>
        <w:pStyle w:val="BodyText"/>
      </w:pPr>
      <w:r>
        <w:t>Ohjelmassa toteutuneet toiminnalliset vaatimukset:</w:t>
      </w:r>
    </w:p>
    <w:p w:rsidR="00495D06" w:rsidRDefault="00495D06" w:rsidP="00001FEE">
      <w:pPr>
        <w:pStyle w:val="BodyText"/>
      </w:pPr>
      <w:r>
        <w:t>Pelaaja voi:</w:t>
      </w:r>
    </w:p>
    <w:p w:rsidR="00495D06" w:rsidRDefault="00495D06" w:rsidP="00495D06">
      <w:pPr>
        <w:pStyle w:val="BodyText"/>
        <w:numPr>
          <w:ilvl w:val="0"/>
          <w:numId w:val="12"/>
        </w:numPr>
      </w:pPr>
      <w:r>
        <w:t>Ostaa rakennuksia sivilisaatioonsa</w:t>
      </w:r>
    </w:p>
    <w:p w:rsidR="00495D06" w:rsidRDefault="00495D06" w:rsidP="00495D06">
      <w:pPr>
        <w:pStyle w:val="BodyText"/>
        <w:numPr>
          <w:ilvl w:val="0"/>
          <w:numId w:val="12"/>
        </w:numPr>
      </w:pPr>
      <w:r>
        <w:t>Kerätä</w:t>
      </w:r>
      <w:r w:rsidR="00846D4A">
        <w:t xml:space="preserve"> resursseja hallinta paneelista</w:t>
      </w:r>
    </w:p>
    <w:p w:rsidR="00495D06" w:rsidRDefault="00495D06" w:rsidP="00495D06">
      <w:pPr>
        <w:pStyle w:val="BodyText"/>
        <w:numPr>
          <w:ilvl w:val="0"/>
          <w:numId w:val="12"/>
        </w:numPr>
      </w:pPr>
      <w:r>
        <w:t xml:space="preserve">Uudelleen priorisoida </w:t>
      </w:r>
      <w:r w:rsidR="00846D4A">
        <w:t>kyläläisten työtaakkoja</w:t>
      </w:r>
    </w:p>
    <w:p w:rsidR="008F4C04" w:rsidRDefault="008F4C04" w:rsidP="00495D06">
      <w:pPr>
        <w:pStyle w:val="BodyText"/>
        <w:numPr>
          <w:ilvl w:val="0"/>
          <w:numId w:val="12"/>
        </w:numPr>
      </w:pPr>
      <w:r>
        <w:t>Nähdä rak</w:t>
      </w:r>
      <w:r w:rsidR="00846D4A">
        <w:t>ennuksien kustannus vaatimukset</w:t>
      </w:r>
    </w:p>
    <w:p w:rsidR="008F4C04" w:rsidRDefault="008F4C04" w:rsidP="008F4C04">
      <w:pPr>
        <w:pStyle w:val="BodyText"/>
      </w:pPr>
      <w:r>
        <w:t>Ohjelmassa toteutumatta jääneet toiminnalliset vaatimukset:</w:t>
      </w:r>
    </w:p>
    <w:p w:rsidR="008F4C04" w:rsidRDefault="008F4C04" w:rsidP="008F4C04">
      <w:pPr>
        <w:pStyle w:val="BodyText"/>
        <w:numPr>
          <w:ilvl w:val="0"/>
          <w:numId w:val="13"/>
        </w:numPr>
      </w:pPr>
      <w:r>
        <w:t>Uskonto resurssin</w:t>
      </w:r>
      <w:r w:rsidR="00846D4A">
        <w:t xml:space="preserve"> implementointi</w:t>
      </w:r>
    </w:p>
    <w:p w:rsidR="008F4C04" w:rsidRDefault="008F4C04" w:rsidP="008F4C04">
      <w:pPr>
        <w:pStyle w:val="BodyText"/>
        <w:numPr>
          <w:ilvl w:val="0"/>
          <w:numId w:val="13"/>
        </w:numPr>
      </w:pPr>
      <w:r>
        <w:t>Bonus kertoimien kehittäminen</w:t>
      </w:r>
    </w:p>
    <w:p w:rsidR="008F4C04" w:rsidRDefault="008F4C04" w:rsidP="008F4C04">
      <w:pPr>
        <w:pStyle w:val="BodyText"/>
        <w:numPr>
          <w:ilvl w:val="0"/>
          <w:numId w:val="13"/>
        </w:numPr>
      </w:pPr>
      <w:r>
        <w:t>Tiede päivitykset</w:t>
      </w:r>
    </w:p>
    <w:p w:rsidR="008F4C04" w:rsidRDefault="00846D4A" w:rsidP="008F4C04">
      <w:pPr>
        <w:pStyle w:val="BodyText"/>
        <w:numPr>
          <w:ilvl w:val="0"/>
          <w:numId w:val="13"/>
        </w:numPr>
      </w:pPr>
      <w:r>
        <w:t>XML tiedostoon tallennus ja luku</w:t>
      </w:r>
    </w:p>
    <w:p w:rsidR="00846D4A" w:rsidRDefault="00846D4A" w:rsidP="008F4C04">
      <w:pPr>
        <w:pStyle w:val="BodyText"/>
        <w:numPr>
          <w:ilvl w:val="0"/>
          <w:numId w:val="13"/>
        </w:numPr>
      </w:pPr>
      <w:r>
        <w:t>Kulttuuri resurssin implementointi</w:t>
      </w:r>
    </w:p>
    <w:p w:rsidR="00846D4A" w:rsidRDefault="00846D4A" w:rsidP="008F4C04">
      <w:pPr>
        <w:pStyle w:val="BodyText"/>
        <w:numPr>
          <w:ilvl w:val="0"/>
          <w:numId w:val="13"/>
        </w:numPr>
      </w:pPr>
      <w:r>
        <w:t>Valuutta ja kaupan käynti</w:t>
      </w:r>
    </w:p>
    <w:p w:rsidR="00846D4A" w:rsidRPr="00001FEE" w:rsidRDefault="00846D4A" w:rsidP="008F4C04">
      <w:pPr>
        <w:pStyle w:val="BodyText"/>
        <w:numPr>
          <w:ilvl w:val="0"/>
          <w:numId w:val="13"/>
        </w:numPr>
      </w:pPr>
      <w:r>
        <w:t>Elementtien piilottaminen</w:t>
      </w:r>
    </w:p>
    <w:p w:rsidR="00A93CE1" w:rsidRDefault="004804B2" w:rsidP="00A93CE1">
      <w:pPr>
        <w:pStyle w:val="Heading1"/>
      </w:pPr>
      <w:r>
        <w:lastRenderedPageBreak/>
        <w:t>Käyttöliittymä</w:t>
      </w:r>
    </w:p>
    <w:p w:rsidR="00A93CE1" w:rsidRDefault="00846D4A" w:rsidP="00A93CE1">
      <w:pPr>
        <w:pStyle w:val="BodyText"/>
      </w:pPr>
      <w:r>
        <w:rPr>
          <w:noProof/>
          <w:lang w:eastAsia="fi-FI"/>
        </w:rPr>
        <w:drawing>
          <wp:inline distT="0" distB="0" distL="0" distR="0">
            <wp:extent cx="5292090" cy="30333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8C777.tmp"/>
                    <pic:cNvPicPr/>
                  </pic:nvPicPr>
                  <pic:blipFill>
                    <a:blip r:embed="rId10">
                      <a:extLst>
                        <a:ext uri="{28A0092B-C50C-407E-A947-70E740481C1C}">
                          <a14:useLocalDpi xmlns:a14="http://schemas.microsoft.com/office/drawing/2010/main" val="0"/>
                        </a:ext>
                      </a:extLst>
                    </a:blip>
                    <a:stretch>
                      <a:fillRect/>
                    </a:stretch>
                  </pic:blipFill>
                  <pic:spPr>
                    <a:xfrm>
                      <a:off x="0" y="0"/>
                      <a:ext cx="5292090" cy="3033395"/>
                    </a:xfrm>
                    <a:prstGeom prst="rect">
                      <a:avLst/>
                    </a:prstGeom>
                  </pic:spPr>
                </pic:pic>
              </a:graphicData>
            </a:graphic>
          </wp:inline>
        </w:drawing>
      </w:r>
    </w:p>
    <w:p w:rsidR="00846D4A" w:rsidRDefault="00934499" w:rsidP="00A93CE1">
      <w:pPr>
        <w:pStyle w:val="BodyText"/>
      </w:pPr>
      <w:r>
        <w:t>Vasemmalla palstalla on kylän resurssi data grid. Siitä voi tarkastella kylän nykyisiä, resurssi huippuja ja resurssien keräys nopeutta. Sen alapuolella on ohjeistus teksti kertomaan kuinka paljon mikäkin rakennelma maksaa.</w:t>
      </w:r>
    </w:p>
    <w:p w:rsidR="00596D31" w:rsidRDefault="00934499" w:rsidP="00A93CE1">
      <w:pPr>
        <w:pStyle w:val="BodyText"/>
      </w:pPr>
      <w:r>
        <w:t xml:space="preserve">Oikealla palstalla ensimmäisessä välilehdessä on </w:t>
      </w:r>
      <w:r w:rsidR="00596D31">
        <w:t>rakennusten osto paneeli. Paneelissa voi ostaa kylään uusia rakennelmia. Seuraavassa välilehdessä pystyy uudelleen sijoittamaan kansalaisten työjakaumaa. Tiede välilehteen olisi pitänyt tulla tiede päivitykset, mutta en kerennyt tekemään niitä. Viimeisenä on asetus välilehti, jossa on tallennus ja tallennuksen pyyhintä nappi.</w:t>
      </w:r>
      <w:r w:rsidR="007C6217">
        <w:t xml:space="preserve"> Nämä eivät tosin toimi.</w:t>
      </w:r>
    </w:p>
    <w:p w:rsidR="004804B2" w:rsidRDefault="004804B2" w:rsidP="004804B2">
      <w:pPr>
        <w:pStyle w:val="Heading1"/>
      </w:pPr>
      <w:r>
        <w:t>Tarvittavat tietokannat</w:t>
      </w:r>
    </w:p>
    <w:p w:rsidR="004804B2" w:rsidRDefault="007C6217" w:rsidP="004804B2">
      <w:pPr>
        <w:pStyle w:val="BodyText"/>
      </w:pPr>
      <w:r>
        <w:t>Ei ole.</w:t>
      </w:r>
    </w:p>
    <w:p w:rsidR="004804B2" w:rsidRDefault="004804B2" w:rsidP="004804B2">
      <w:pPr>
        <w:pStyle w:val="Heading1"/>
      </w:pPr>
      <w:r>
        <w:t>Bugit ja jatkokehitysideat</w:t>
      </w:r>
    </w:p>
    <w:p w:rsidR="004804B2" w:rsidRDefault="007C6217" w:rsidP="004804B2">
      <w:pPr>
        <w:pStyle w:val="BodyText"/>
      </w:pPr>
      <w:r>
        <w:t>Bugit:</w:t>
      </w:r>
    </w:p>
    <w:p w:rsidR="007C6217" w:rsidRDefault="007C6217" w:rsidP="007C6217">
      <w:pPr>
        <w:pStyle w:val="BodyText"/>
        <w:numPr>
          <w:ilvl w:val="0"/>
          <w:numId w:val="14"/>
        </w:numPr>
      </w:pPr>
      <w:r>
        <w:t>Data grid on ruma ja kaipaa siistintää.</w:t>
      </w:r>
    </w:p>
    <w:p w:rsidR="007C6217" w:rsidRDefault="007C6217" w:rsidP="007C6217">
      <w:pPr>
        <w:pStyle w:val="BodyText"/>
        <w:numPr>
          <w:ilvl w:val="0"/>
          <w:numId w:val="14"/>
        </w:numPr>
      </w:pPr>
      <w:r>
        <w:lastRenderedPageBreak/>
        <w:t>Desimaalit pitäisi formatoida</w:t>
      </w:r>
    </w:p>
    <w:p w:rsidR="007C6217" w:rsidRDefault="007C6217" w:rsidP="007C6217">
      <w:pPr>
        <w:pStyle w:val="BodyText"/>
      </w:pPr>
      <w:r>
        <w:t>Jatkokehitysideat:</w:t>
      </w:r>
    </w:p>
    <w:p w:rsidR="007C6217" w:rsidRDefault="007C6217" w:rsidP="007C6217">
      <w:pPr>
        <w:pStyle w:val="BodyText"/>
        <w:numPr>
          <w:ilvl w:val="0"/>
          <w:numId w:val="15"/>
        </w:numPr>
      </w:pPr>
      <w:r>
        <w:t>Pelin tallennus ja luku</w:t>
      </w:r>
    </w:p>
    <w:p w:rsidR="007C6217" w:rsidRDefault="007C6217" w:rsidP="007C6217">
      <w:pPr>
        <w:pStyle w:val="BodyText"/>
        <w:numPr>
          <w:ilvl w:val="0"/>
          <w:numId w:val="15"/>
        </w:numPr>
      </w:pPr>
      <w:r>
        <w:t>Tiede päivitykset</w:t>
      </w:r>
    </w:p>
    <w:p w:rsidR="007C6217" w:rsidRDefault="007C6217" w:rsidP="007C6217">
      <w:pPr>
        <w:pStyle w:val="BodyText"/>
        <w:numPr>
          <w:ilvl w:val="0"/>
          <w:numId w:val="15"/>
        </w:numPr>
      </w:pPr>
      <w:r>
        <w:t>Uskonto päivitykset</w:t>
      </w:r>
    </w:p>
    <w:p w:rsidR="007C6217" w:rsidRDefault="007C6217" w:rsidP="007C6217">
      <w:pPr>
        <w:pStyle w:val="BodyText"/>
        <w:numPr>
          <w:ilvl w:val="0"/>
          <w:numId w:val="15"/>
        </w:numPr>
      </w:pPr>
      <w:r>
        <w:t>Enemmän rakennuksia</w:t>
      </w:r>
    </w:p>
    <w:p w:rsidR="007C6217" w:rsidRDefault="007C6217" w:rsidP="007C6217">
      <w:pPr>
        <w:pStyle w:val="BodyText"/>
        <w:numPr>
          <w:ilvl w:val="0"/>
          <w:numId w:val="15"/>
        </w:numPr>
      </w:pPr>
      <w:r>
        <w:t>Enemmän resursseja</w:t>
      </w:r>
    </w:p>
    <w:p w:rsidR="004804B2" w:rsidRDefault="004804B2" w:rsidP="004804B2">
      <w:pPr>
        <w:pStyle w:val="Heading1"/>
      </w:pPr>
      <w:r>
        <w:t>Suurimmat haasteet</w:t>
      </w:r>
    </w:p>
    <w:p w:rsidR="004804B2" w:rsidRDefault="007C6217" w:rsidP="004804B2">
      <w:pPr>
        <w:pStyle w:val="BodyText"/>
      </w:pPr>
      <w:r>
        <w:t>Opin harjoitustyöstä sulavammaksi WPF kehittäjäksi ja hieman ASP puolta myös.</w:t>
      </w:r>
    </w:p>
    <w:p w:rsidR="007C6217" w:rsidRDefault="007C6217" w:rsidP="004804B2">
      <w:pPr>
        <w:pStyle w:val="BodyText"/>
      </w:pPr>
      <w:r>
        <w:t>Suuria haasteita harjoitustyön kanssa oli paljon. Aivan ensimmäinen versio harjoitustyöstä oli WPF sovellus, johon oli muokattu ankaralla kädellä ulkoasua. Mutta koska työkalut eivät olleet tarpeeksi joustavia muovautumaan haluamaani ulkoasuun, enkä halunnut tehdä omia, päätin vaihtaa projektin ASP.NET projektiksi. ASP.NET muodossa ulkoasu olisi helposti muokattavissa ilman suurempia rajoituksia.</w:t>
      </w:r>
      <w:r w:rsidR="00E17ACA">
        <w:t xml:space="preserve"> Seuraavaksi ongelmaksi kuitenkin koitui pelin luonne. Koska peli päivittyi koko ajan, oli myös käyttöliittymän päivityttävä joka kerta.</w:t>
      </w:r>
      <w:r w:rsidR="00794779">
        <w:t xml:space="preserve"> Arvot pitäisi päivittää postbackillä palvelimelta joka sekunti. </w:t>
      </w:r>
      <w:r w:rsidR="004B473D">
        <w:t xml:space="preserve">Toinen vaihto ehto olisi käyttää paljon javascriptejä, mutta koska halusin pitää pääpainon ASP.Netin puolella, pidättäydyin omien javascriptien tekemisestä. </w:t>
      </w:r>
      <w:r w:rsidR="00A942E3">
        <w:t>Myöhemmin opin käyttämään AJAX:n työkalua, jolla pystyttiin päivittämään vain sivun tietty osio. Ongelmat eivät tosin loppuneet siihen. Seuraava suuri haaste oli tietojen säilyttäminen jatkuvan postBack:äämisen seassa. Opin tallentamaan tiedot Session[”Arvo”] avulla, mutta kehittäminen oli mutkaista ja hankalaa. Lopuksi turhauduin suuresti ja päätin mennä takaisin WPF:n pariin. WPF:llä tekiessä yksinkertaiset asiat olivat yksinkertaista tehdä ja kehittäminen oli sulavaa ja mukavaa. Tähän edes takaisin vempuiluun kului kuitenkin niin paljon aikaa ja hermoja, että harkkatyö itsessään on hyvin laiha. Ainakin sain jotain aikaiseksi.</w:t>
      </w:r>
    </w:p>
    <w:p w:rsidR="004804B2" w:rsidRDefault="004804B2" w:rsidP="004804B2">
      <w:pPr>
        <w:pStyle w:val="Heading1"/>
      </w:pPr>
      <w:r>
        <w:lastRenderedPageBreak/>
        <w:t>Tekijät ja vastuu</w:t>
      </w:r>
    </w:p>
    <w:p w:rsidR="004804B2" w:rsidRPr="004804B2" w:rsidRDefault="000B0A58" w:rsidP="004804B2">
      <w:pPr>
        <w:pStyle w:val="BodyText"/>
      </w:pPr>
      <w:r>
        <w:t xml:space="preserve">Tein itse kaiken alusta loppuun. Ehdottaisin harkkatyöstä arvosanaa 1 tai 2. Vaikka käytin aikaa paljon asiat eivät edenneet ja lopputuote jäi köyhäksi. </w:t>
      </w:r>
      <w:r w:rsidR="00CC5399">
        <w:t>Eipä sille oikein muuta mahda.</w:t>
      </w:r>
      <w:bookmarkStart w:id="0" w:name="_GoBack"/>
      <w:bookmarkEnd w:id="0"/>
    </w:p>
    <w:sectPr w:rsidR="004804B2" w:rsidRPr="004804B2" w:rsidSect="006D6536">
      <w:headerReference w:type="default" r:id="rId11"/>
      <w:footerReference w:type="default" r:id="rId1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1E0" w:rsidRDefault="00D811E0" w:rsidP="00A94C1B">
      <w:pPr>
        <w:spacing w:after="0" w:line="240" w:lineRule="auto"/>
      </w:pPr>
      <w:r>
        <w:separator/>
      </w:r>
    </w:p>
  </w:endnote>
  <w:endnote w:type="continuationSeparator" w:id="0">
    <w:p w:rsidR="00D811E0" w:rsidRDefault="00D811E0" w:rsidP="00A9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1B" w:rsidRPr="00A94C1B" w:rsidRDefault="00A94C1B">
    <w:pPr>
      <w:pStyle w:val="Footer"/>
      <w:rPr>
        <w:lang w:val="en-US"/>
      </w:rPr>
    </w:pPr>
    <w:r>
      <w:rPr>
        <w:noProof/>
        <w:lang w:eastAsia="fi-FI"/>
      </w:rPr>
      <w:drawing>
        <wp:inline distT="0" distB="0" distL="0" distR="0" wp14:anchorId="042942D1" wp14:editId="3DF4FAE8">
          <wp:extent cx="3470400" cy="71717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176"/>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536" w:rsidRPr="00A94C1B" w:rsidRDefault="006D653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1E0" w:rsidRDefault="00D811E0" w:rsidP="00A94C1B">
      <w:pPr>
        <w:spacing w:after="0" w:line="240" w:lineRule="auto"/>
      </w:pPr>
      <w:r>
        <w:separator/>
      </w:r>
    </w:p>
  </w:footnote>
  <w:footnote w:type="continuationSeparator" w:id="0">
    <w:p w:rsidR="00D811E0" w:rsidRDefault="00D811E0" w:rsidP="00A94C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1B" w:rsidRDefault="00A94C1B">
    <w:pPr>
      <w:pStyle w:val="Header"/>
    </w:pPr>
    <w:r>
      <w:rPr>
        <w:noProof/>
        <w:lang w:eastAsia="fi-FI"/>
      </w:rPr>
      <w:drawing>
        <wp:inline distT="0" distB="0" distL="0" distR="0" wp14:anchorId="019531A7" wp14:editId="539E8A37">
          <wp:extent cx="1800000" cy="5321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0000" cy="532181"/>
                  </a:xfrm>
                  <a:prstGeom prst="rect">
                    <a:avLst/>
                  </a:prstGeom>
                </pic:spPr>
              </pic:pic>
            </a:graphicData>
          </a:graphic>
        </wp:inline>
      </w:drawing>
    </w:r>
  </w:p>
  <w:p w:rsidR="00A94C1B" w:rsidRDefault="00A94C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809149"/>
      <w:docPartObj>
        <w:docPartGallery w:val="Page Numbers (Top of Page)"/>
        <w:docPartUnique/>
      </w:docPartObj>
    </w:sdtPr>
    <w:sdtEndPr>
      <w:rPr>
        <w:noProof/>
      </w:rPr>
    </w:sdtEndPr>
    <w:sdtContent>
      <w:p w:rsidR="006D6536" w:rsidRDefault="006D6536">
        <w:pPr>
          <w:pStyle w:val="Header"/>
        </w:pPr>
        <w:r>
          <w:fldChar w:fldCharType="begin"/>
        </w:r>
        <w:r>
          <w:instrText xml:space="preserve"> PAGE   \* MERGEFORMAT </w:instrText>
        </w:r>
        <w:r>
          <w:fldChar w:fldCharType="separate"/>
        </w:r>
        <w:r w:rsidR="00CC5399">
          <w:rPr>
            <w:noProof/>
          </w:rPr>
          <w:t>3</w:t>
        </w:r>
        <w:r>
          <w:rPr>
            <w:noProof/>
          </w:rPr>
          <w:fldChar w:fldCharType="end"/>
        </w:r>
      </w:p>
    </w:sdtContent>
  </w:sdt>
  <w:p w:rsidR="00A94C1B" w:rsidRDefault="00A94C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A7B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AB4C9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3C77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B258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AB6D3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9434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C0BE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56AB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FEE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148D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4D63"/>
    <w:multiLevelType w:val="multilevel"/>
    <w:tmpl w:val="F62C95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88F0C02"/>
    <w:multiLevelType w:val="hybridMultilevel"/>
    <w:tmpl w:val="BAAE192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99C205F"/>
    <w:multiLevelType w:val="hybridMultilevel"/>
    <w:tmpl w:val="4EF0A5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69B52561"/>
    <w:multiLevelType w:val="hybridMultilevel"/>
    <w:tmpl w:val="72E2A7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771126DD"/>
    <w:multiLevelType w:val="hybridMultilevel"/>
    <w:tmpl w:val="51B88D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9E"/>
    <w:rsid w:val="00001FEE"/>
    <w:rsid w:val="000364C7"/>
    <w:rsid w:val="000B0A58"/>
    <w:rsid w:val="000D07C7"/>
    <w:rsid w:val="000E718E"/>
    <w:rsid w:val="001C5C94"/>
    <w:rsid w:val="002430CB"/>
    <w:rsid w:val="002D1A9E"/>
    <w:rsid w:val="003314BC"/>
    <w:rsid w:val="003A62FB"/>
    <w:rsid w:val="003D12D1"/>
    <w:rsid w:val="004804B2"/>
    <w:rsid w:val="00495D06"/>
    <w:rsid w:val="004B473D"/>
    <w:rsid w:val="004D54DF"/>
    <w:rsid w:val="004E492E"/>
    <w:rsid w:val="00531C11"/>
    <w:rsid w:val="00547AEF"/>
    <w:rsid w:val="00551513"/>
    <w:rsid w:val="00576171"/>
    <w:rsid w:val="00596D31"/>
    <w:rsid w:val="005A0945"/>
    <w:rsid w:val="006D6536"/>
    <w:rsid w:val="00701DFF"/>
    <w:rsid w:val="0073150B"/>
    <w:rsid w:val="0078067A"/>
    <w:rsid w:val="00794779"/>
    <w:rsid w:val="007B7813"/>
    <w:rsid w:val="007C6217"/>
    <w:rsid w:val="00846D4A"/>
    <w:rsid w:val="008C16C1"/>
    <w:rsid w:val="008F4C04"/>
    <w:rsid w:val="00934499"/>
    <w:rsid w:val="009B1339"/>
    <w:rsid w:val="009E08E6"/>
    <w:rsid w:val="00A16DDF"/>
    <w:rsid w:val="00A35517"/>
    <w:rsid w:val="00A93CE1"/>
    <w:rsid w:val="00A942E3"/>
    <w:rsid w:val="00A94C1B"/>
    <w:rsid w:val="00B76EA3"/>
    <w:rsid w:val="00BB47D9"/>
    <w:rsid w:val="00CC5399"/>
    <w:rsid w:val="00CE2D1C"/>
    <w:rsid w:val="00D05403"/>
    <w:rsid w:val="00D610BC"/>
    <w:rsid w:val="00D811E0"/>
    <w:rsid w:val="00D86A76"/>
    <w:rsid w:val="00DA27A3"/>
    <w:rsid w:val="00E17ACA"/>
    <w:rsid w:val="00EB1235"/>
    <w:rsid w:val="00ED5F0E"/>
    <w:rsid w:val="00EE0904"/>
    <w:rsid w:val="00F21F8D"/>
    <w:rsid w:val="00F305BB"/>
    <w:rsid w:val="00F324C8"/>
    <w:rsid w:val="00FB23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2408E8-CC7B-4E52-9700-41EC0301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rPr>
      <w:sz w:val="24"/>
    </w:rPr>
  </w:style>
  <w:style w:type="paragraph" w:styleId="Heading1">
    <w:name w:val="heading 1"/>
    <w:basedOn w:val="Normal"/>
    <w:next w:val="BodyText"/>
    <w:link w:val="Heading1Char"/>
    <w:uiPriority w:val="9"/>
    <w:qFormat/>
    <w:rsid w:val="00B76EA3"/>
    <w:pPr>
      <w:keepNext/>
      <w:keepLines/>
      <w:numPr>
        <w:numId w:val="11"/>
      </w:numPr>
      <w:spacing w:before="48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semiHidden/>
    <w:unhideWhenUsed/>
    <w:qFormat/>
    <w:rsid w:val="00B76EA3"/>
    <w:pPr>
      <w:keepNext/>
      <w:keepLines/>
      <w:numPr>
        <w:ilvl w:val="1"/>
        <w:numId w:val="11"/>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semiHidden/>
    <w:unhideWhenUsed/>
    <w:qFormat/>
    <w:rsid w:val="00B76EA3"/>
    <w:pPr>
      <w:keepNext/>
      <w:keepLines/>
      <w:numPr>
        <w:ilvl w:val="2"/>
        <w:numId w:val="11"/>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B76EA3"/>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6EA3"/>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6EA3"/>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6EA3"/>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6EA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6EA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semiHidden/>
    <w:unhideWhenUsed/>
    <w:rsid w:val="00B76EA3"/>
    <w:pPr>
      <w:spacing w:before="240" w:after="120" w:line="360" w:lineRule="auto"/>
    </w:pPr>
  </w:style>
  <w:style w:type="character" w:customStyle="1" w:styleId="BodyTextChar">
    <w:name w:val="Body Text Char"/>
    <w:basedOn w:val="DefaultParagraphFont"/>
    <w:link w:val="BodyText"/>
    <w:uiPriority w:val="99"/>
    <w:semiHidden/>
    <w:rsid w:val="00B76EA3"/>
    <w:rPr>
      <w:sz w:val="24"/>
    </w:rPr>
  </w:style>
  <w:style w:type="character" w:customStyle="1" w:styleId="Heading3Char">
    <w:name w:val="Heading 3 Char"/>
    <w:basedOn w:val="DefaultParagraphFont"/>
    <w:link w:val="Heading3"/>
    <w:uiPriority w:val="9"/>
    <w:semiHidden/>
    <w:rsid w:val="00B76EA3"/>
    <w:rPr>
      <w:rFonts w:asciiTheme="majorHAnsi" w:eastAsiaTheme="majorEastAsia" w:hAnsiTheme="majorHAnsi" w:cstheme="majorBidi"/>
      <w:color w:val="000000" w:themeColor="text1"/>
      <w:sz w:val="28"/>
      <w:szCs w:val="24"/>
    </w:rPr>
  </w:style>
  <w:style w:type="character" w:styleId="SubtleEmphasis">
    <w:name w:val="Subtle Emphasis"/>
    <w:basedOn w:val="DefaultParagraphFont"/>
    <w:uiPriority w:val="19"/>
    <w:qFormat/>
    <w:rsid w:val="00B76EA3"/>
    <w:rPr>
      <w:i/>
      <w:iCs/>
      <w:color w:val="404040" w:themeColor="text1" w:themeTint="BF"/>
    </w:rPr>
  </w:style>
  <w:style w:type="paragraph" w:styleId="Caption">
    <w:name w:val="caption"/>
    <w:basedOn w:val="Normal"/>
    <w:next w:val="Normal"/>
    <w:uiPriority w:val="35"/>
    <w:unhideWhenUsed/>
    <w:qFormat/>
    <w:rsid w:val="00B76EA3"/>
    <w:pPr>
      <w:spacing w:after="200" w:line="240" w:lineRule="auto"/>
    </w:pPr>
    <w:rPr>
      <w:iCs/>
      <w:color w:val="000000" w:themeColor="text1"/>
      <w:sz w:val="18"/>
      <w:szCs w:val="18"/>
    </w:rPr>
  </w:style>
  <w:style w:type="paragraph" w:styleId="TOC1">
    <w:name w:val="toc 1"/>
    <w:basedOn w:val="Normal"/>
    <w:next w:val="Normal"/>
    <w:autoRedefine/>
    <w:uiPriority w:val="39"/>
    <w:unhideWhenUsed/>
    <w:rsid w:val="00B76EA3"/>
    <w:pPr>
      <w:spacing w:before="240" w:after="0" w:line="360" w:lineRule="auto"/>
    </w:pPr>
    <w:rPr>
      <w:b/>
    </w:rPr>
  </w:style>
  <w:style w:type="paragraph" w:styleId="TOC2">
    <w:name w:val="toc 2"/>
    <w:basedOn w:val="Normal"/>
    <w:next w:val="Normal"/>
    <w:autoRedefine/>
    <w:uiPriority w:val="39"/>
    <w:semiHidden/>
    <w:unhideWhenUsed/>
    <w:rsid w:val="00B76EA3"/>
    <w:pPr>
      <w:spacing w:after="0" w:line="360" w:lineRule="auto"/>
      <w:ind w:left="238"/>
    </w:pPr>
  </w:style>
  <w:style w:type="paragraph" w:styleId="TOC3">
    <w:name w:val="toc 3"/>
    <w:basedOn w:val="Normal"/>
    <w:next w:val="Normal"/>
    <w:autoRedefine/>
    <w:uiPriority w:val="39"/>
    <w:semiHidden/>
    <w:unhideWhenUsed/>
    <w:rsid w:val="00B76EA3"/>
    <w:pPr>
      <w:spacing w:after="0" w:line="360" w:lineRule="auto"/>
      <w:ind w:left="482"/>
    </w:pPr>
  </w:style>
  <w:style w:type="paragraph" w:styleId="TOCHeading">
    <w:name w:val="TOC Heading"/>
    <w:basedOn w:val="Heading1"/>
    <w:next w:val="Normal"/>
    <w:uiPriority w:val="39"/>
    <w:semiHidden/>
    <w:unhideWhenUsed/>
    <w:qFormat/>
    <w:rsid w:val="006D6536"/>
    <w:pPr>
      <w:numPr>
        <w:numId w:val="0"/>
      </w:numPr>
      <w:spacing w:before="240" w:line="259" w:lineRule="auto"/>
      <w:outlineLvl w:val="9"/>
    </w:pPr>
  </w:style>
  <w:style w:type="paragraph" w:styleId="Header">
    <w:name w:val="header"/>
    <w:basedOn w:val="Normal"/>
    <w:link w:val="HeaderChar"/>
    <w:uiPriority w:val="99"/>
    <w:unhideWhenUsed/>
    <w:rsid w:val="00B76EA3"/>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B76EA3"/>
    <w:rPr>
      <w:sz w:val="24"/>
    </w:rPr>
  </w:style>
  <w:style w:type="character" w:customStyle="1" w:styleId="Heading4Char">
    <w:name w:val="Heading 4 Char"/>
    <w:basedOn w:val="DefaultParagraphFont"/>
    <w:link w:val="Heading4"/>
    <w:uiPriority w:val="9"/>
    <w:semiHidden/>
    <w:rsid w:val="00B76EA3"/>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B76EA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76EA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76EA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76E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6EA3"/>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B76EA3"/>
    <w:pPr>
      <w:keepNext/>
      <w:spacing w:line="240" w:lineRule="auto"/>
      <w:ind w:left="431" w:hanging="431"/>
    </w:pPr>
  </w:style>
  <w:style w:type="paragraph" w:customStyle="1" w:styleId="Kappaleotsikko">
    <w:name w:val="Kappaleotsikko"/>
    <w:basedOn w:val="BodyText"/>
    <w:qFormat/>
    <w:rsid w:val="00B76EA3"/>
    <w:pPr>
      <w:keepNext/>
    </w:pPr>
    <w:rPr>
      <w:b/>
    </w:rPr>
  </w:style>
  <w:style w:type="paragraph" w:customStyle="1" w:styleId="NumeroimatonHeading1">
    <w:name w:val="NumeroimatonHeading1"/>
    <w:basedOn w:val="Heading1"/>
    <w:qFormat/>
    <w:rsid w:val="006D6536"/>
    <w:pPr>
      <w:numPr>
        <w:numId w:val="0"/>
      </w:numPr>
    </w:pPr>
  </w:style>
  <w:style w:type="paragraph" w:customStyle="1" w:styleId="Lhdeluettelo">
    <w:name w:val="Lähdeluettelo"/>
    <w:basedOn w:val="BodyText"/>
    <w:qFormat/>
    <w:rsid w:val="00B76EA3"/>
    <w:pPr>
      <w:spacing w:line="240" w:lineRule="auto"/>
      <w:ind w:left="431" w:hanging="431"/>
    </w:pPr>
  </w:style>
  <w:style w:type="paragraph" w:styleId="Footer">
    <w:name w:val="footer"/>
    <w:basedOn w:val="Normal"/>
    <w:link w:val="FooterChar"/>
    <w:uiPriority w:val="99"/>
    <w:unhideWhenUsed/>
    <w:rsid w:val="00A94C1B"/>
    <w:pPr>
      <w:tabs>
        <w:tab w:val="center" w:pos="4513"/>
        <w:tab w:val="right" w:pos="9026"/>
      </w:tabs>
      <w:spacing w:after="0" w:line="240" w:lineRule="auto"/>
      <w:jc w:val="center"/>
    </w:pPr>
  </w:style>
  <w:style w:type="character" w:customStyle="1" w:styleId="FooterChar">
    <w:name w:val="Footer Char"/>
    <w:basedOn w:val="DefaultParagraphFont"/>
    <w:link w:val="Footer"/>
    <w:uiPriority w:val="99"/>
    <w:rsid w:val="00A94C1B"/>
    <w:rPr>
      <w:sz w:val="24"/>
    </w:rPr>
  </w:style>
  <w:style w:type="paragraph" w:customStyle="1" w:styleId="KansiLehti">
    <w:name w:val="KansiLehti"/>
    <w:rsid w:val="00A94C1B"/>
    <w:pPr>
      <w:spacing w:after="0" w:line="240" w:lineRule="auto"/>
      <w:jc w:val="center"/>
    </w:pPr>
    <w:rPr>
      <w:rFonts w:ascii="Calibri" w:eastAsia="Times New Roman" w:hAnsi="Calibri" w:cs="Arial"/>
      <w:sz w:val="24"/>
      <w:szCs w:val="24"/>
      <w:lang w:eastAsia="fi-FI"/>
    </w:rPr>
  </w:style>
  <w:style w:type="character" w:customStyle="1" w:styleId="Calibri26Char">
    <w:name w:val="Calibri 26 Char"/>
    <w:link w:val="Calibri26"/>
    <w:locked/>
    <w:rsid w:val="00A94C1B"/>
    <w:rPr>
      <w:rFonts w:ascii="Calibri" w:hAnsi="Calibri" w:cs="Arial"/>
      <w:sz w:val="52"/>
      <w:szCs w:val="52"/>
    </w:rPr>
  </w:style>
  <w:style w:type="paragraph" w:customStyle="1" w:styleId="Calibri26">
    <w:name w:val="Calibri 26"/>
    <w:link w:val="Calibri26Char"/>
    <w:qFormat/>
    <w:rsid w:val="00A94C1B"/>
    <w:pPr>
      <w:spacing w:after="0" w:line="240" w:lineRule="auto"/>
    </w:pPr>
    <w:rPr>
      <w:rFonts w:ascii="Calibri" w:hAnsi="Calibri" w:cs="Arial"/>
      <w:sz w:val="52"/>
      <w:szCs w:val="52"/>
    </w:rPr>
  </w:style>
  <w:style w:type="character" w:customStyle="1" w:styleId="Calibri22Char">
    <w:name w:val="Calibri 22 Char"/>
    <w:link w:val="Calibri22"/>
    <w:locked/>
    <w:rsid w:val="00A94C1B"/>
    <w:rPr>
      <w:rFonts w:ascii="Calibri" w:hAnsi="Calibri" w:cs="Arial"/>
      <w:sz w:val="44"/>
      <w:szCs w:val="44"/>
    </w:rPr>
  </w:style>
  <w:style w:type="paragraph" w:customStyle="1" w:styleId="Calibri22">
    <w:name w:val="Calibri 22"/>
    <w:link w:val="Calibri22Char"/>
    <w:rsid w:val="00A94C1B"/>
    <w:pPr>
      <w:spacing w:after="0" w:line="240" w:lineRule="auto"/>
    </w:pPr>
    <w:rPr>
      <w:rFonts w:ascii="Calibri" w:hAnsi="Calibri" w:cs="Arial"/>
      <w:sz w:val="44"/>
      <w:szCs w:val="44"/>
    </w:rPr>
  </w:style>
  <w:style w:type="character" w:customStyle="1" w:styleId="Calibri18Char">
    <w:name w:val="Calibri 18 Char"/>
    <w:link w:val="Calibri18"/>
    <w:locked/>
    <w:rsid w:val="00A94C1B"/>
    <w:rPr>
      <w:rFonts w:ascii="Calibri" w:hAnsi="Calibri" w:cs="Arial"/>
      <w:bCs/>
      <w:color w:val="000000"/>
      <w:sz w:val="36"/>
      <w:szCs w:val="36"/>
    </w:rPr>
  </w:style>
  <w:style w:type="paragraph" w:customStyle="1" w:styleId="Calibri18">
    <w:name w:val="Calibri 18"/>
    <w:link w:val="Calibri18Char"/>
    <w:rsid w:val="00A94C1B"/>
    <w:pPr>
      <w:spacing w:after="0" w:line="240" w:lineRule="auto"/>
    </w:pPr>
    <w:rPr>
      <w:rFonts w:ascii="Calibri" w:hAnsi="Calibri" w:cs="Arial"/>
      <w:bCs/>
      <w:color w:val="000000"/>
      <w:sz w:val="36"/>
      <w:szCs w:val="36"/>
    </w:rPr>
  </w:style>
  <w:style w:type="character" w:customStyle="1" w:styleId="Calibri16Char">
    <w:name w:val="Calibri 16 Char"/>
    <w:link w:val="Calibri16"/>
    <w:locked/>
    <w:rsid w:val="00A94C1B"/>
    <w:rPr>
      <w:rFonts w:ascii="Calibri" w:hAnsi="Calibri" w:cs="Arial"/>
      <w:bCs/>
      <w:color w:val="000000"/>
      <w:sz w:val="32"/>
      <w:szCs w:val="32"/>
    </w:rPr>
  </w:style>
  <w:style w:type="paragraph" w:customStyle="1" w:styleId="Calibri16">
    <w:name w:val="Calibri 16"/>
    <w:link w:val="Calibri16Char"/>
    <w:rsid w:val="00A94C1B"/>
    <w:pPr>
      <w:spacing w:after="0" w:line="240" w:lineRule="auto"/>
    </w:pPr>
    <w:rPr>
      <w:rFonts w:ascii="Calibri" w:hAnsi="Calibri" w:cs="Arial"/>
      <w:bCs/>
      <w:color w:val="000000"/>
      <w:sz w:val="32"/>
      <w:szCs w:val="32"/>
    </w:rPr>
  </w:style>
  <w:style w:type="character" w:customStyle="1" w:styleId="Calibri14Char">
    <w:name w:val="Calibri 14 Char"/>
    <w:link w:val="Calibri14"/>
    <w:locked/>
    <w:rsid w:val="00A94C1B"/>
    <w:rPr>
      <w:rFonts w:ascii="Calibri" w:hAnsi="Calibri" w:cs="Arial"/>
      <w:iCs/>
      <w:color w:val="000000"/>
      <w:sz w:val="28"/>
      <w:szCs w:val="28"/>
    </w:rPr>
  </w:style>
  <w:style w:type="paragraph" w:customStyle="1" w:styleId="Calibri14">
    <w:name w:val="Calibri 14"/>
    <w:link w:val="Calibri14Char"/>
    <w:rsid w:val="00A94C1B"/>
    <w:pPr>
      <w:spacing w:after="0" w:line="240" w:lineRule="auto"/>
    </w:pPr>
    <w:rPr>
      <w:rFonts w:ascii="Calibri" w:hAnsi="Calibri" w:cs="Arial"/>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81793">
      <w:bodyDiv w:val="1"/>
      <w:marLeft w:val="0"/>
      <w:marRight w:val="0"/>
      <w:marTop w:val="0"/>
      <w:marBottom w:val="0"/>
      <w:divBdr>
        <w:top w:val="none" w:sz="0" w:space="0" w:color="auto"/>
        <w:left w:val="none" w:sz="0" w:space="0" w:color="auto"/>
        <w:bottom w:val="none" w:sz="0" w:space="0" w:color="auto"/>
        <w:right w:val="none" w:sz="0" w:space="0" w:color="auto"/>
      </w:divBdr>
    </w:div>
    <w:div w:id="926231374">
      <w:bodyDiv w:val="1"/>
      <w:marLeft w:val="0"/>
      <w:marRight w:val="0"/>
      <w:marTop w:val="0"/>
      <w:marBottom w:val="0"/>
      <w:divBdr>
        <w:top w:val="none" w:sz="0" w:space="0" w:color="auto"/>
        <w:left w:val="none" w:sz="0" w:space="0" w:color="auto"/>
        <w:bottom w:val="none" w:sz="0" w:space="0" w:color="auto"/>
        <w:right w:val="none" w:sz="0" w:space="0" w:color="auto"/>
      </w:divBdr>
    </w:div>
    <w:div w:id="165637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JAMK\Vuosi%203\DotNet\Harkka\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JAMKin_malli.dotx</Template>
  <TotalTime>33</TotalTime>
  <Pages>5</Pages>
  <Words>373</Words>
  <Characters>3023</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Heinonen</dc:creator>
  <cp:keywords/>
  <dc:description/>
  <cp:lastModifiedBy>Kafei</cp:lastModifiedBy>
  <cp:revision>21</cp:revision>
  <cp:lastPrinted>2015-11-11T19:14:00Z</cp:lastPrinted>
  <dcterms:created xsi:type="dcterms:W3CDTF">2015-12-01T15:40:00Z</dcterms:created>
  <dcterms:modified xsi:type="dcterms:W3CDTF">2015-12-02T21:54:00Z</dcterms:modified>
</cp:coreProperties>
</file>